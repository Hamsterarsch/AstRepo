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91" w:rsidRDefault="00044197" w:rsidP="00044197">
      <w:pPr>
        <w:pStyle w:val="berschrift1"/>
        <w:rPr>
          <w:lang w:val="de-CH"/>
        </w:rPr>
      </w:pPr>
      <w:proofErr w:type="spellStart"/>
      <w:r>
        <w:rPr>
          <w:lang w:val="de-CH"/>
        </w:rPr>
        <w:t>Levelaufbau</w:t>
      </w:r>
      <w:proofErr w:type="spellEnd"/>
    </w:p>
    <w:p w:rsidR="00044197" w:rsidRDefault="00044197" w:rsidP="00044197">
      <w:pPr>
        <w:pStyle w:val="berschrift2"/>
        <w:rPr>
          <w:lang w:val="de-CH"/>
        </w:rPr>
      </w:pPr>
      <w:r>
        <w:rPr>
          <w:lang w:val="de-CH"/>
        </w:rPr>
        <w:t xml:space="preserve">Level 1 </w:t>
      </w:r>
      <w:r w:rsidR="009A63E6">
        <w:rPr>
          <w:lang w:val="de-CH"/>
        </w:rPr>
        <w:t>–</w:t>
      </w:r>
      <w:r>
        <w:rPr>
          <w:lang w:val="de-CH"/>
        </w:rPr>
        <w:t xml:space="preserve"> Canyon</w:t>
      </w:r>
    </w:p>
    <w:p w:rsidR="009A63E6" w:rsidRPr="009A63E6" w:rsidRDefault="009A63E6" w:rsidP="009A63E6">
      <w:pPr>
        <w:rPr>
          <w:lang w:val="de-CH"/>
        </w:rPr>
      </w:pPr>
      <w:r>
        <w:rPr>
          <w:lang w:val="de-CH"/>
        </w:rPr>
        <w:t>Beschreibung:</w:t>
      </w:r>
    </w:p>
    <w:p w:rsidR="009A63E6" w:rsidRDefault="009A63E6" w:rsidP="009A63E6">
      <w:pPr>
        <w:rPr>
          <w:lang w:val="de-CH"/>
        </w:rPr>
      </w:pPr>
      <w:r>
        <w:rPr>
          <w:lang w:val="de-CH"/>
        </w:rPr>
        <w:t>Story:</w:t>
      </w:r>
      <w:r>
        <w:rPr>
          <w:lang w:val="de-CH"/>
        </w:rPr>
        <w:br/>
        <w:t>Was für Emotionen sollte der Spieler fühlen:</w:t>
      </w:r>
    </w:p>
    <w:p w:rsidR="009A63E6" w:rsidRDefault="00547913" w:rsidP="009A63E6">
      <w:pPr>
        <w:rPr>
          <w:lang w:val="de-CH"/>
        </w:rPr>
      </w:pPr>
      <w:bookmarkStart w:id="0" w:name="_GoBack"/>
      <w:bookmarkEnd w:id="0"/>
      <w:r>
        <w:rPr>
          <w:lang w:val="de-CH"/>
        </w:rPr>
        <w:t>Aufbau des Levels (Segmente):</w:t>
      </w:r>
    </w:p>
    <w:p w:rsidR="00606209" w:rsidRPr="009A63E6" w:rsidRDefault="00606209" w:rsidP="009A63E6">
      <w:pPr>
        <w:rPr>
          <w:lang w:val="de-CH"/>
        </w:rPr>
      </w:pPr>
    </w:p>
    <w:p w:rsidR="00044197" w:rsidRDefault="00044197" w:rsidP="00044197">
      <w:pPr>
        <w:pStyle w:val="berschrift2"/>
        <w:rPr>
          <w:lang w:val="de-CH"/>
        </w:rPr>
      </w:pPr>
      <w:r>
        <w:rPr>
          <w:lang w:val="de-CH"/>
        </w:rPr>
        <w:t>Level 2 - Mine</w:t>
      </w:r>
    </w:p>
    <w:p w:rsidR="00044197" w:rsidRPr="00044197" w:rsidRDefault="00044197" w:rsidP="00044197">
      <w:pPr>
        <w:pStyle w:val="berschrift2"/>
        <w:rPr>
          <w:lang w:val="de-CH"/>
        </w:rPr>
      </w:pPr>
      <w:r>
        <w:rPr>
          <w:lang w:val="de-CH"/>
        </w:rPr>
        <w:t xml:space="preserve">Level 3 - </w:t>
      </w:r>
      <w:proofErr w:type="spellStart"/>
      <w:r>
        <w:rPr>
          <w:lang w:val="de-CH"/>
        </w:rPr>
        <w:t>Forest</w:t>
      </w:r>
      <w:proofErr w:type="spellEnd"/>
    </w:p>
    <w:sectPr w:rsidR="00044197" w:rsidRPr="000441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66D" w:rsidRDefault="0036166D" w:rsidP="001E29EB">
      <w:r>
        <w:separator/>
      </w:r>
    </w:p>
  </w:endnote>
  <w:endnote w:type="continuationSeparator" w:id="0">
    <w:p w:rsidR="0036166D" w:rsidRDefault="0036166D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93" w:rsidRDefault="00562A9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044197">
          <w:rPr>
            <w:noProof/>
            <w:sz w:val="18"/>
            <w:szCs w:val="18"/>
          </w:rPr>
          <w:t>11.10.2018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606209">
          <w:rPr>
            <w:noProof/>
            <w:sz w:val="18"/>
            <w:szCs w:val="18"/>
          </w:rPr>
          <w:t>1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93" w:rsidRDefault="00562A9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66D" w:rsidRDefault="0036166D" w:rsidP="001E29EB">
      <w:r>
        <w:separator/>
      </w:r>
    </w:p>
  </w:footnote>
  <w:footnote w:type="continuationSeparator" w:id="0">
    <w:p w:rsidR="0036166D" w:rsidRDefault="0036166D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93" w:rsidRDefault="00562A9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562A93" w:rsidRDefault="00562A93" w:rsidP="001E29EB">
    <w:pPr>
      <w:pStyle w:val="Kopfzeile"/>
      <w:pBdr>
        <w:bottom w:val="single" w:sz="4" w:space="1" w:color="auto"/>
      </w:pBdr>
      <w:rPr>
        <w:sz w:val="18"/>
        <w:szCs w:val="18"/>
      </w:rPr>
    </w:pPr>
    <w:r w:rsidRPr="00562A93">
      <w:rPr>
        <w:sz w:val="18"/>
        <w:szCs w:val="18"/>
      </w:rPr>
      <w:t>STUDIO403</w:t>
    </w:r>
    <w:r w:rsidRPr="00562A93">
      <w:rPr>
        <w:sz w:val="18"/>
        <w:szCs w:val="18"/>
      </w:rPr>
      <w:ptab w:relativeTo="margin" w:alignment="center" w:leader="none"/>
    </w:r>
    <w:r w:rsidRPr="00562A93">
      <w:rPr>
        <w:sz w:val="18"/>
        <w:szCs w:val="18"/>
      </w:rPr>
      <w:t xml:space="preserve">A </w:t>
    </w:r>
    <w:proofErr w:type="spellStart"/>
    <w:r w:rsidRPr="00562A93">
      <w:rPr>
        <w:sz w:val="18"/>
        <w:szCs w:val="18"/>
      </w:rPr>
      <w:t>Scholar’s</w:t>
    </w:r>
    <w:proofErr w:type="spellEnd"/>
    <w:r w:rsidRPr="00562A93">
      <w:rPr>
        <w:sz w:val="18"/>
        <w:szCs w:val="18"/>
      </w:rPr>
      <w:t xml:space="preserve"> Tale</w:t>
    </w:r>
    <w:r w:rsidRPr="00562A93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968859952"/>
        <w:placeholder/>
        <w:temporary/>
        <w:showingPlcHdr/>
      </w:sdtPr>
      <w:sdtEndPr/>
      <w:sdtContent>
        <w:r w:rsidRPr="00562A93">
          <w:rPr>
            <w:sz w:val="18"/>
            <w:szCs w:val="18"/>
          </w:rPr>
          <w:t>[Geben Sie Text ein]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93" w:rsidRDefault="00562A9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97"/>
    <w:rsid w:val="00044197"/>
    <w:rsid w:val="000A1991"/>
    <w:rsid w:val="000A5CD3"/>
    <w:rsid w:val="0017068D"/>
    <w:rsid w:val="00186139"/>
    <w:rsid w:val="001E29EB"/>
    <w:rsid w:val="0036166D"/>
    <w:rsid w:val="003C72FF"/>
    <w:rsid w:val="00451A20"/>
    <w:rsid w:val="004E6AD0"/>
    <w:rsid w:val="0050145F"/>
    <w:rsid w:val="00547913"/>
    <w:rsid w:val="005516F8"/>
    <w:rsid w:val="00562A93"/>
    <w:rsid w:val="005715E5"/>
    <w:rsid w:val="005810C8"/>
    <w:rsid w:val="00606209"/>
    <w:rsid w:val="0068461C"/>
    <w:rsid w:val="006F18F7"/>
    <w:rsid w:val="00847A79"/>
    <w:rsid w:val="00872E1B"/>
    <w:rsid w:val="008E096B"/>
    <w:rsid w:val="009A63E6"/>
    <w:rsid w:val="00BB7E6A"/>
    <w:rsid w:val="00BC237D"/>
    <w:rsid w:val="00C157B5"/>
    <w:rsid w:val="00C7127D"/>
    <w:rsid w:val="00D06CA5"/>
    <w:rsid w:val="00D663F7"/>
    <w:rsid w:val="00E676E6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15E5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7E6A"/>
    <w:pPr>
      <w:keepNext/>
      <w:keepLines/>
      <w:spacing w:before="480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E6A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7E6A"/>
    <w:rPr>
      <w:rFonts w:eastAsiaTheme="majorEastAsia" w:cstheme="majorBidi"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E6A"/>
    <w:rPr>
      <w:rFonts w:eastAsiaTheme="majorEastAsia" w:cstheme="majorBidi"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15E5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7E6A"/>
    <w:pPr>
      <w:keepNext/>
      <w:keepLines/>
      <w:spacing w:before="480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E6A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7E6A"/>
    <w:rPr>
      <w:rFonts w:eastAsiaTheme="majorEastAsia" w:cstheme="majorBidi"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E6A"/>
    <w:rPr>
      <w:rFonts w:eastAsiaTheme="majorEastAsia" w:cstheme="majorBidi"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Projekte\Semester%202%20-%20Scholar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1</cp:revision>
  <dcterms:created xsi:type="dcterms:W3CDTF">2018-10-11T09:02:00Z</dcterms:created>
  <dcterms:modified xsi:type="dcterms:W3CDTF">2018-10-11T11:59:00Z</dcterms:modified>
</cp:coreProperties>
</file>