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91" w:rsidRPr="00792AB0" w:rsidRDefault="00792AB0" w:rsidP="00792AB0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rPr>
          <w:lang w:val="de-CH"/>
        </w:rPr>
        <w:t>Sprecher erzählt Vorgeschichte</w:t>
      </w:r>
    </w:p>
    <w:p w:rsidR="00792AB0" w:rsidRDefault="00792AB0" w:rsidP="00792AB0">
      <w:pPr>
        <w:pStyle w:val="Listenabsatz"/>
        <w:numPr>
          <w:ilvl w:val="1"/>
          <w:numId w:val="1"/>
        </w:numPr>
        <w:tabs>
          <w:tab w:val="left" w:pos="284"/>
        </w:tabs>
      </w:pPr>
      <w:r>
        <w:t>Vorgesichte wird mittels Illustrationen visualisiert</w:t>
      </w:r>
    </w:p>
    <w:p w:rsidR="008663AA" w:rsidRPr="00792AB0" w:rsidRDefault="008663AA" w:rsidP="008663AA">
      <w:pPr>
        <w:pStyle w:val="Listenabsatz"/>
        <w:tabs>
          <w:tab w:val="left" w:pos="284"/>
        </w:tabs>
        <w:ind w:left="1440"/>
      </w:pPr>
    </w:p>
    <w:p w:rsidR="00792AB0" w:rsidRPr="00792AB0" w:rsidRDefault="00792AB0" w:rsidP="00792AB0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 w:rsidRPr="00792AB0">
        <w:rPr>
          <w:lang w:val="de-CH"/>
        </w:rPr>
        <w:t>Spieler spawnt am Rande des Canyons</w:t>
      </w:r>
    </w:p>
    <w:p w:rsidR="00A40D7D" w:rsidRDefault="00A40D7D" w:rsidP="00A40D7D">
      <w:pPr>
        <w:pStyle w:val="Listenabsatz"/>
        <w:numPr>
          <w:ilvl w:val="1"/>
          <w:numId w:val="2"/>
        </w:numPr>
        <w:tabs>
          <w:tab w:val="left" w:pos="284"/>
        </w:tabs>
      </w:pPr>
      <w:r>
        <w:t>Spieler hat einen Überblick über den Canyon</w:t>
      </w:r>
    </w:p>
    <w:p w:rsidR="008663AA" w:rsidRPr="00792AB0" w:rsidRDefault="008663AA" w:rsidP="008663AA">
      <w:pPr>
        <w:pStyle w:val="Listenabsatz"/>
        <w:tabs>
          <w:tab w:val="left" w:pos="284"/>
        </w:tabs>
        <w:ind w:left="1440"/>
      </w:pPr>
    </w:p>
    <w:p w:rsidR="00792AB0" w:rsidRDefault="00792AB0" w:rsidP="00A40D7D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begibt sich zum ersten Abschnitt</w:t>
      </w:r>
    </w:p>
    <w:p w:rsidR="00792AB0" w:rsidRDefault="00A40D7D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Spieler erhält die Möglichkeit das erste Mal den Single &amp; Doublejump zu benutzen.</w:t>
      </w:r>
    </w:p>
    <w:p w:rsidR="00A40D7D" w:rsidRDefault="00A40D7D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erklärt dem Spieler was er benutzen muss um vorwärts zu kommen.</w:t>
      </w:r>
      <w:bookmarkStart w:id="0" w:name="_GoBack"/>
      <w:bookmarkEnd w:id="0"/>
    </w:p>
    <w:p w:rsidR="008663AA" w:rsidRDefault="008663AA" w:rsidP="008663AA">
      <w:pPr>
        <w:pStyle w:val="Listenabsatz"/>
        <w:tabs>
          <w:tab w:val="left" w:pos="284"/>
        </w:tabs>
        <w:ind w:left="1440"/>
      </w:pPr>
    </w:p>
    <w:p w:rsidR="00792AB0" w:rsidRDefault="00792AB0" w:rsidP="00792AB0">
      <w:pPr>
        <w:pStyle w:val="Listenabsatz"/>
        <w:numPr>
          <w:ilvl w:val="0"/>
          <w:numId w:val="2"/>
        </w:numPr>
        <w:tabs>
          <w:tab w:val="left" w:pos="284"/>
        </w:tabs>
      </w:pPr>
      <w:r>
        <w:t>Spieler überquert Hängebrücke</w:t>
      </w:r>
    </w:p>
    <w:p w:rsidR="008663AA" w:rsidRDefault="008663AA" w:rsidP="008663AA">
      <w:pPr>
        <w:pStyle w:val="Listenabsatz"/>
        <w:tabs>
          <w:tab w:val="left" w:pos="284"/>
        </w:tabs>
      </w:pPr>
    </w:p>
    <w:p w:rsidR="00792AB0" w:rsidRDefault="00792AB0" w:rsidP="008663AA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absolviert erstes Jumpingpuzzle</w:t>
      </w:r>
    </w:p>
    <w:p w:rsidR="00792AB0" w:rsidRDefault="00A40D7D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beschreibt das geschehen.</w:t>
      </w:r>
    </w:p>
    <w:p w:rsidR="008663AA" w:rsidRDefault="008663AA" w:rsidP="008663AA">
      <w:pPr>
        <w:pStyle w:val="Listenabsatz"/>
        <w:tabs>
          <w:tab w:val="left" w:pos="284"/>
        </w:tabs>
        <w:ind w:left="1440"/>
      </w:pPr>
    </w:p>
    <w:p w:rsidR="00792AB0" w:rsidRDefault="00792AB0" w:rsidP="008663AA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betritt erste fliegende Insel</w:t>
      </w:r>
    </w:p>
    <w:p w:rsidR="00792AB0" w:rsidRDefault="008663AA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erklärt dem Spieler wie er gleiten muss um zum nächsten Abschnitt zu gelangen.</w:t>
      </w:r>
    </w:p>
    <w:p w:rsidR="008663AA" w:rsidRDefault="008663AA" w:rsidP="008663AA">
      <w:pPr>
        <w:pStyle w:val="Listenabsatz"/>
        <w:tabs>
          <w:tab w:val="left" w:pos="284"/>
        </w:tabs>
        <w:ind w:left="1440"/>
      </w:pPr>
    </w:p>
    <w:p w:rsidR="00792AB0" w:rsidRDefault="00792AB0" w:rsidP="008663AA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gleitet zur ersten Siedlung</w:t>
      </w:r>
    </w:p>
    <w:p w:rsidR="00792AB0" w:rsidRDefault="008663AA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beschreibt den Zustand und um was es sich bei der Siedlung handelt.</w:t>
      </w:r>
    </w:p>
    <w:p w:rsidR="008663AA" w:rsidRDefault="008663AA" w:rsidP="008663AA">
      <w:pPr>
        <w:pStyle w:val="Listenabsatz"/>
        <w:tabs>
          <w:tab w:val="left" w:pos="284"/>
        </w:tabs>
        <w:ind w:left="1440"/>
      </w:pPr>
    </w:p>
    <w:p w:rsidR="00792AB0" w:rsidRDefault="00792AB0" w:rsidP="008663AA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absolviert zweites Jumpingpuzzle</w:t>
      </w:r>
    </w:p>
    <w:p w:rsidR="00792AB0" w:rsidRDefault="008663AA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Durch dieses bekommt der Spieler genug höhe um den nächsten Abschnitt zu absolvieren.</w:t>
      </w:r>
    </w:p>
    <w:p w:rsidR="008663AA" w:rsidRDefault="008663AA" w:rsidP="008663AA">
      <w:pPr>
        <w:pStyle w:val="Listenabsatz"/>
        <w:tabs>
          <w:tab w:val="left" w:pos="284"/>
        </w:tabs>
        <w:ind w:left="1440"/>
      </w:pPr>
    </w:p>
    <w:p w:rsidR="00792AB0" w:rsidRDefault="00792AB0" w:rsidP="008663AA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betritt zweite Siedlung</w:t>
      </w:r>
    </w:p>
    <w:p w:rsidR="00792AB0" w:rsidRDefault="008663AA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sagt etwas über die zweite Siedlung</w:t>
      </w:r>
    </w:p>
    <w:p w:rsidR="008663AA" w:rsidRDefault="008663AA" w:rsidP="008663AA">
      <w:pPr>
        <w:pStyle w:val="Listenabsatz"/>
        <w:tabs>
          <w:tab w:val="left" w:pos="284"/>
        </w:tabs>
        <w:ind w:left="1440"/>
      </w:pPr>
    </w:p>
    <w:p w:rsidR="008663AA" w:rsidRDefault="00792AB0" w:rsidP="008663AA">
      <w:pPr>
        <w:pStyle w:val="Listenabsatz"/>
        <w:numPr>
          <w:ilvl w:val="0"/>
          <w:numId w:val="2"/>
        </w:numPr>
        <w:tabs>
          <w:tab w:val="left" w:pos="284"/>
        </w:tabs>
      </w:pPr>
      <w:r>
        <w:t>Spieler gleitet über verschiedene Inseln</w:t>
      </w:r>
    </w:p>
    <w:p w:rsidR="00611D39" w:rsidRDefault="00611D39" w:rsidP="00611D39">
      <w:pPr>
        <w:pStyle w:val="Listenabsatz"/>
        <w:tabs>
          <w:tab w:val="left" w:pos="284"/>
        </w:tabs>
      </w:pPr>
    </w:p>
    <w:p w:rsidR="00792AB0" w:rsidRDefault="00792AB0" w:rsidP="008663AA">
      <w:pPr>
        <w:pStyle w:val="Listenabsatz"/>
        <w:numPr>
          <w:ilvl w:val="0"/>
          <w:numId w:val="2"/>
        </w:numPr>
        <w:tabs>
          <w:tab w:val="left" w:pos="284"/>
        </w:tabs>
      </w:pPr>
      <w:r>
        <w:t>Spieler betritt dritte Siedlung</w:t>
      </w:r>
    </w:p>
    <w:p w:rsidR="00611D39" w:rsidRDefault="00611D39" w:rsidP="00611D39">
      <w:pPr>
        <w:pStyle w:val="Listenabsatz"/>
      </w:pPr>
    </w:p>
    <w:p w:rsidR="00611D39" w:rsidRDefault="00611D39" w:rsidP="00611D39">
      <w:pPr>
        <w:pStyle w:val="Listenabsatz"/>
        <w:tabs>
          <w:tab w:val="left" w:pos="284"/>
        </w:tabs>
      </w:pPr>
    </w:p>
    <w:p w:rsidR="00792AB0" w:rsidRDefault="00792AB0" w:rsidP="00611D39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gleitet über verschiedene Inseln</w:t>
      </w:r>
    </w:p>
    <w:p w:rsidR="00611D39" w:rsidRDefault="00611D39" w:rsidP="00611D39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erzählt etwas über die fliegenden Inseln</w:t>
      </w:r>
    </w:p>
    <w:p w:rsidR="00611D39" w:rsidRDefault="00611D39" w:rsidP="00611D39">
      <w:pPr>
        <w:pStyle w:val="Listenabsatz"/>
        <w:tabs>
          <w:tab w:val="left" w:pos="284"/>
        </w:tabs>
        <w:ind w:left="1440"/>
      </w:pPr>
    </w:p>
    <w:p w:rsidR="00792AB0" w:rsidRDefault="00792AB0" w:rsidP="00611D39">
      <w:pPr>
        <w:pStyle w:val="Listenabsatz"/>
        <w:numPr>
          <w:ilvl w:val="0"/>
          <w:numId w:val="2"/>
        </w:numPr>
        <w:tabs>
          <w:tab w:val="left" w:pos="284"/>
        </w:tabs>
      </w:pPr>
      <w:r>
        <w:t>Spieler absolviert drittes Jumpingpuzzle</w:t>
      </w:r>
    </w:p>
    <w:p w:rsidR="00611D39" w:rsidRDefault="00611D39" w:rsidP="00611D39">
      <w:pPr>
        <w:pStyle w:val="Listenabsatz"/>
        <w:tabs>
          <w:tab w:val="left" w:pos="284"/>
        </w:tabs>
      </w:pPr>
    </w:p>
    <w:p w:rsidR="00792AB0" w:rsidRDefault="00792AB0" w:rsidP="00611D39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gleitet zur Insel mit dem Tempel</w:t>
      </w:r>
    </w:p>
    <w:p w:rsidR="00792AB0" w:rsidRDefault="00611D39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Erzähler erzählt Geschichte weiter</w:t>
      </w:r>
    </w:p>
    <w:p w:rsidR="00611D39" w:rsidRDefault="00611D39" w:rsidP="00611D39">
      <w:pPr>
        <w:pStyle w:val="Listenabsatz"/>
        <w:tabs>
          <w:tab w:val="left" w:pos="284"/>
        </w:tabs>
        <w:ind w:left="1440"/>
      </w:pPr>
    </w:p>
    <w:p w:rsidR="00792AB0" w:rsidRDefault="00792AB0" w:rsidP="00611D39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t>Spieler findet Artefakt</w:t>
      </w:r>
    </w:p>
    <w:p w:rsidR="00792AB0" w:rsidRDefault="00611D39" w:rsidP="00792AB0">
      <w:pPr>
        <w:pStyle w:val="Listenabsatz"/>
        <w:numPr>
          <w:ilvl w:val="1"/>
          <w:numId w:val="2"/>
        </w:numPr>
        <w:tabs>
          <w:tab w:val="left" w:pos="284"/>
        </w:tabs>
      </w:pPr>
      <w:r>
        <w:t>Spieler wird durch das Artefakt in die Zwischenwelt gezogen</w:t>
      </w:r>
    </w:p>
    <w:p w:rsidR="00611D39" w:rsidRDefault="00611D39" w:rsidP="00611D39">
      <w:pPr>
        <w:pStyle w:val="Listenabsatz"/>
        <w:tabs>
          <w:tab w:val="left" w:pos="284"/>
        </w:tabs>
        <w:ind w:left="1440"/>
      </w:pPr>
    </w:p>
    <w:p w:rsidR="00792AB0" w:rsidRDefault="00792AB0" w:rsidP="00611D39">
      <w:pPr>
        <w:pStyle w:val="Listenabsatz"/>
        <w:numPr>
          <w:ilvl w:val="0"/>
          <w:numId w:val="2"/>
        </w:numPr>
        <w:tabs>
          <w:tab w:val="left" w:pos="284"/>
        </w:tabs>
      </w:pPr>
      <w:r>
        <w:t>Spieler betritt Zwischenwelt</w:t>
      </w:r>
    </w:p>
    <w:p w:rsidR="00611D39" w:rsidRDefault="00611D39" w:rsidP="00611D39">
      <w:pPr>
        <w:pStyle w:val="Listenabsatz"/>
        <w:tabs>
          <w:tab w:val="left" w:pos="284"/>
        </w:tabs>
      </w:pPr>
    </w:p>
    <w:p w:rsidR="00792AB0" w:rsidRPr="00BB7E6A" w:rsidRDefault="00792AB0" w:rsidP="00611D39">
      <w:pPr>
        <w:pStyle w:val="Listenabsatz"/>
        <w:numPr>
          <w:ilvl w:val="0"/>
          <w:numId w:val="1"/>
        </w:numPr>
        <w:tabs>
          <w:tab w:val="left" w:pos="284"/>
        </w:tabs>
      </w:pPr>
      <w:r>
        <w:t>Portal zurück zur Bibliothek öffnet sich</w:t>
      </w:r>
    </w:p>
    <w:sectPr w:rsidR="00792AB0" w:rsidRPr="00BB7E6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B0" w:rsidRDefault="00792AB0" w:rsidP="001E29EB">
      <w:r>
        <w:separator/>
      </w:r>
    </w:p>
  </w:endnote>
  <w:endnote w:type="continuationSeparator" w:id="0">
    <w:p w:rsidR="00792AB0" w:rsidRDefault="00792AB0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792AB0">
          <w:rPr>
            <w:noProof/>
            <w:sz w:val="18"/>
            <w:szCs w:val="18"/>
          </w:rPr>
          <w:t>11.10.2018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7A6C08">
          <w:rPr>
            <w:noProof/>
            <w:sz w:val="18"/>
            <w:szCs w:val="18"/>
          </w:rPr>
          <w:t>1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B0" w:rsidRDefault="00792AB0" w:rsidP="001E29EB">
      <w:r>
        <w:separator/>
      </w:r>
    </w:p>
  </w:footnote>
  <w:footnote w:type="continuationSeparator" w:id="0">
    <w:p w:rsidR="00792AB0" w:rsidRDefault="00792AB0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562A93" w:rsidRDefault="00562A93" w:rsidP="001E29EB">
    <w:pPr>
      <w:pStyle w:val="Kopfzeile"/>
      <w:pBdr>
        <w:bottom w:val="single" w:sz="4" w:space="1" w:color="auto"/>
      </w:pBdr>
      <w:rPr>
        <w:sz w:val="18"/>
        <w:szCs w:val="18"/>
      </w:rPr>
    </w:pPr>
    <w:r w:rsidRPr="00562A93">
      <w:rPr>
        <w:sz w:val="18"/>
        <w:szCs w:val="18"/>
      </w:rPr>
      <w:t>STUDIO403</w:t>
    </w:r>
    <w:r w:rsidRPr="00562A93">
      <w:rPr>
        <w:sz w:val="18"/>
        <w:szCs w:val="18"/>
      </w:rPr>
      <w:ptab w:relativeTo="margin" w:alignment="center" w:leader="none"/>
    </w:r>
    <w:r w:rsidRPr="00562A93">
      <w:rPr>
        <w:sz w:val="18"/>
        <w:szCs w:val="18"/>
      </w:rPr>
      <w:t xml:space="preserve">A </w:t>
    </w:r>
    <w:proofErr w:type="spellStart"/>
    <w:r w:rsidRPr="00562A93">
      <w:rPr>
        <w:sz w:val="18"/>
        <w:szCs w:val="18"/>
      </w:rPr>
      <w:t>Scholar’s</w:t>
    </w:r>
    <w:proofErr w:type="spellEnd"/>
    <w:r w:rsidRPr="00562A93">
      <w:rPr>
        <w:sz w:val="18"/>
        <w:szCs w:val="18"/>
      </w:rPr>
      <w:t xml:space="preserve"> Tale</w:t>
    </w:r>
    <w:r w:rsidRPr="00562A93">
      <w:rPr>
        <w:sz w:val="18"/>
        <w:szCs w:val="18"/>
      </w:rPr>
      <w:ptab w:relativeTo="margin" w:alignment="right" w:leader="none"/>
    </w:r>
    <w:r w:rsidR="007A6C08">
      <w:rPr>
        <w:sz w:val="18"/>
        <w:szCs w:val="18"/>
      </w:rPr>
      <w:t>Canyon – Level Ablauf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E3395"/>
    <w:multiLevelType w:val="hybridMultilevel"/>
    <w:tmpl w:val="1E921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45EA0"/>
    <w:multiLevelType w:val="hybridMultilevel"/>
    <w:tmpl w:val="C72458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B0"/>
    <w:rsid w:val="000A1991"/>
    <w:rsid w:val="000A5CD3"/>
    <w:rsid w:val="0017068D"/>
    <w:rsid w:val="00186139"/>
    <w:rsid w:val="001E29EB"/>
    <w:rsid w:val="003C72FF"/>
    <w:rsid w:val="00451A20"/>
    <w:rsid w:val="004E6AD0"/>
    <w:rsid w:val="0050145F"/>
    <w:rsid w:val="005516F8"/>
    <w:rsid w:val="00562A93"/>
    <w:rsid w:val="005715E5"/>
    <w:rsid w:val="005810C8"/>
    <w:rsid w:val="00611D39"/>
    <w:rsid w:val="0068461C"/>
    <w:rsid w:val="00792AB0"/>
    <w:rsid w:val="007A6C08"/>
    <w:rsid w:val="00847A79"/>
    <w:rsid w:val="008663AA"/>
    <w:rsid w:val="00872E1B"/>
    <w:rsid w:val="008E096B"/>
    <w:rsid w:val="00A40D7D"/>
    <w:rsid w:val="00BB7E6A"/>
    <w:rsid w:val="00BC237D"/>
    <w:rsid w:val="00C157B5"/>
    <w:rsid w:val="00C7127D"/>
    <w:rsid w:val="00D06CA5"/>
    <w:rsid w:val="00D663F7"/>
    <w:rsid w:val="00E676E6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5E5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E6A"/>
    <w:pPr>
      <w:keepNext/>
      <w:keepLines/>
      <w:spacing w:before="480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E6A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E6A"/>
    <w:rPr>
      <w:rFonts w:eastAsiaTheme="majorEastAsia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E6A"/>
    <w:rPr>
      <w:rFonts w:eastAsiaTheme="majorEastAsia" w:cstheme="majorBidi"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792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5E5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E6A"/>
    <w:pPr>
      <w:keepNext/>
      <w:keepLines/>
      <w:spacing w:before="480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E6A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E6A"/>
    <w:rPr>
      <w:rFonts w:eastAsiaTheme="majorEastAsia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E6A"/>
    <w:rPr>
      <w:rFonts w:eastAsiaTheme="majorEastAsia" w:cstheme="majorBidi"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79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rojekte\Semester%202%20-%20Scholar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1</cp:revision>
  <dcterms:created xsi:type="dcterms:W3CDTF">2018-10-11T11:58:00Z</dcterms:created>
  <dcterms:modified xsi:type="dcterms:W3CDTF">2018-10-11T12:51:00Z</dcterms:modified>
</cp:coreProperties>
</file>